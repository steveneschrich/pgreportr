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5AF56" w14:textId="77777777" w:rsidR="0078612E" w:rsidRPr="002A5D0C" w:rsidRDefault="0078612E" w:rsidP="002A5D0C"/>
    <w:sectPr w:rsidR="0078612E" w:rsidRPr="002A5D0C" w:rsidSect="00E230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3EC24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7C36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E41C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C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5E84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E213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B2EF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5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84D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406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8C2244"/>
    <w:multiLevelType w:val="hybridMultilevel"/>
    <w:tmpl w:val="9BCE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946BF"/>
    <w:multiLevelType w:val="hybridMultilevel"/>
    <w:tmpl w:val="7BD04B06"/>
    <w:lvl w:ilvl="0" w:tplc="006811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6"/>
    <w:rsid w:val="00010D3C"/>
    <w:rsid w:val="0004198F"/>
    <w:rsid w:val="000A2F32"/>
    <w:rsid w:val="00126D50"/>
    <w:rsid w:val="0014166F"/>
    <w:rsid w:val="001A6677"/>
    <w:rsid w:val="001C52A7"/>
    <w:rsid w:val="002268D2"/>
    <w:rsid w:val="00245046"/>
    <w:rsid w:val="002A1C90"/>
    <w:rsid w:val="002A5D0C"/>
    <w:rsid w:val="002B1157"/>
    <w:rsid w:val="002D5F46"/>
    <w:rsid w:val="0033637A"/>
    <w:rsid w:val="00372ED8"/>
    <w:rsid w:val="00386399"/>
    <w:rsid w:val="004B4B23"/>
    <w:rsid w:val="005018B2"/>
    <w:rsid w:val="0052416F"/>
    <w:rsid w:val="00551F57"/>
    <w:rsid w:val="005B0E7B"/>
    <w:rsid w:val="005B4BBA"/>
    <w:rsid w:val="005C3C28"/>
    <w:rsid w:val="005D78AE"/>
    <w:rsid w:val="005E2D59"/>
    <w:rsid w:val="006D12F7"/>
    <w:rsid w:val="007357AA"/>
    <w:rsid w:val="00755B8B"/>
    <w:rsid w:val="0078612E"/>
    <w:rsid w:val="007D7BBD"/>
    <w:rsid w:val="00806628"/>
    <w:rsid w:val="008256B5"/>
    <w:rsid w:val="00856AD4"/>
    <w:rsid w:val="008608DC"/>
    <w:rsid w:val="00864626"/>
    <w:rsid w:val="008773B9"/>
    <w:rsid w:val="008A4248"/>
    <w:rsid w:val="008F5485"/>
    <w:rsid w:val="00931849"/>
    <w:rsid w:val="00966755"/>
    <w:rsid w:val="0098346C"/>
    <w:rsid w:val="00A377DD"/>
    <w:rsid w:val="00A91222"/>
    <w:rsid w:val="00AC099A"/>
    <w:rsid w:val="00AF6544"/>
    <w:rsid w:val="00B35B51"/>
    <w:rsid w:val="00B5571E"/>
    <w:rsid w:val="00E1417E"/>
    <w:rsid w:val="00E23021"/>
    <w:rsid w:val="00E34EB9"/>
    <w:rsid w:val="00E62037"/>
    <w:rsid w:val="00E82009"/>
    <w:rsid w:val="00EB6DE1"/>
    <w:rsid w:val="00EF62CF"/>
    <w:rsid w:val="00F3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C186"/>
  <w15:chartTrackingRefBased/>
  <w15:docId w15:val="{8DE9AF23-04C7-6640-8ACD-9831F74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02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02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6C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21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6C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5485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8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TableCaption">
    <w:name w:val="Table Caption"/>
    <w:basedOn w:val="Normal"/>
    <w:qFormat/>
    <w:rsid w:val="00931849"/>
    <w:pPr>
      <w:jc w:val="center"/>
    </w:pPr>
    <w:rPr>
      <w:b/>
      <w:i/>
      <w:iCs/>
      <w:color w:val="44546A" w:themeColor="text2"/>
      <w:sz w:val="24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85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5485"/>
    <w:rPr>
      <w:rFonts w:ascii="Arial" w:eastAsiaTheme="minorEastAsia" w:hAnsi="Arial"/>
      <w:color w:val="5A5A5A" w:themeColor="text1" w:themeTint="A5"/>
      <w:spacing w:val="15"/>
      <w:szCs w:val="22"/>
    </w:rPr>
  </w:style>
  <w:style w:type="character" w:styleId="BookTitle">
    <w:name w:val="Book Title"/>
    <w:basedOn w:val="DefaultParagraphFont"/>
    <w:uiPriority w:val="33"/>
    <w:qFormat/>
    <w:rsid w:val="002A5D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A5D0C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78612E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chris/Library/Group%20Containers/UBF8T346G9.Office/User%20Content.localized/Templates.localized/NI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NIH.dotx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Eschrich</dc:creator>
  <cp:keywords/>
  <dc:description/>
  <cp:lastModifiedBy>Eschrich, Steven A</cp:lastModifiedBy>
  <cp:revision>8</cp:revision>
  <dcterms:created xsi:type="dcterms:W3CDTF">2021-01-20T18:42:00Z</dcterms:created>
  <dcterms:modified xsi:type="dcterms:W3CDTF">2021-02-22T22:27:00Z</dcterms:modified>
</cp:coreProperties>
</file>