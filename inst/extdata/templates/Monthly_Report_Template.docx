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EC42" w14:textId="70F9A095" w:rsidR="00B5571E" w:rsidRPr="002A5D0C" w:rsidRDefault="00B5571E" w:rsidP="002A5D0C"/>
    <w:sectPr w:rsidR="00B5571E" w:rsidRPr="002A5D0C" w:rsidSect="00E230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EC2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7C36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E41C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C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5E84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E213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B2EF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5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84D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406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6"/>
    <w:rsid w:val="00010D3C"/>
    <w:rsid w:val="0004198F"/>
    <w:rsid w:val="000A2F32"/>
    <w:rsid w:val="00126D50"/>
    <w:rsid w:val="0014166F"/>
    <w:rsid w:val="001A6677"/>
    <w:rsid w:val="001C52A7"/>
    <w:rsid w:val="002268D2"/>
    <w:rsid w:val="00245046"/>
    <w:rsid w:val="002A1C90"/>
    <w:rsid w:val="002A5D0C"/>
    <w:rsid w:val="002B1157"/>
    <w:rsid w:val="002D5F46"/>
    <w:rsid w:val="0033637A"/>
    <w:rsid w:val="00372ED8"/>
    <w:rsid w:val="00386399"/>
    <w:rsid w:val="004B4B23"/>
    <w:rsid w:val="005018B2"/>
    <w:rsid w:val="0052416F"/>
    <w:rsid w:val="00551F57"/>
    <w:rsid w:val="005B0E7B"/>
    <w:rsid w:val="005B4BBA"/>
    <w:rsid w:val="005C3C28"/>
    <w:rsid w:val="005D78AE"/>
    <w:rsid w:val="005E2D59"/>
    <w:rsid w:val="006D12F7"/>
    <w:rsid w:val="007357AA"/>
    <w:rsid w:val="00755B8B"/>
    <w:rsid w:val="007D7BBD"/>
    <w:rsid w:val="00806628"/>
    <w:rsid w:val="008256B5"/>
    <w:rsid w:val="00856AD4"/>
    <w:rsid w:val="008608DC"/>
    <w:rsid w:val="00864626"/>
    <w:rsid w:val="008773B9"/>
    <w:rsid w:val="008A4248"/>
    <w:rsid w:val="008F5485"/>
    <w:rsid w:val="00931849"/>
    <w:rsid w:val="00966755"/>
    <w:rsid w:val="0098346C"/>
    <w:rsid w:val="00A377DD"/>
    <w:rsid w:val="00A91222"/>
    <w:rsid w:val="00AC099A"/>
    <w:rsid w:val="00AF6544"/>
    <w:rsid w:val="00B35B51"/>
    <w:rsid w:val="00B5571E"/>
    <w:rsid w:val="00E1417E"/>
    <w:rsid w:val="00E23021"/>
    <w:rsid w:val="00E34EB9"/>
    <w:rsid w:val="00E62037"/>
    <w:rsid w:val="00E82009"/>
    <w:rsid w:val="00EB6DE1"/>
    <w:rsid w:val="00EF62CF"/>
    <w:rsid w:val="00F3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186"/>
  <w15:chartTrackingRefBased/>
  <w15:docId w15:val="{8DE9AF23-04C7-6640-8ACD-9831F74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2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6C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21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6C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ableCaption">
    <w:name w:val="Table Caption"/>
    <w:basedOn w:val="Normal"/>
    <w:qFormat/>
    <w:rsid w:val="00931849"/>
    <w:pPr>
      <w:jc w:val="center"/>
    </w:pPr>
    <w:rPr>
      <w:b/>
      <w:i/>
      <w:iCs/>
      <w:color w:val="44546A" w:themeColor="text2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val="5A5A5A" w:themeColor="text1" w:themeTint="A5"/>
      <w:spacing w:val="15"/>
      <w:szCs w:val="22"/>
    </w:rPr>
  </w:style>
  <w:style w:type="character" w:styleId="BookTitle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Eschrich</dc:creator>
  <cp:keywords/>
  <dc:description/>
  <cp:lastModifiedBy>Eschrich, Steven A</cp:lastModifiedBy>
  <cp:revision>7</cp:revision>
  <dcterms:created xsi:type="dcterms:W3CDTF">2021-01-20T18:42:00Z</dcterms:created>
  <dcterms:modified xsi:type="dcterms:W3CDTF">2021-01-20T21:12:00Z</dcterms:modified>
</cp:coreProperties>
</file>